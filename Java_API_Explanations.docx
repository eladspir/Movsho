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D9" w:rsidRPr="00A317D9" w:rsidRDefault="00A317D9" w:rsidP="00A317D9">
      <w:pPr>
        <w:pStyle w:val="Title"/>
        <w:rPr>
          <w:sz w:val="52"/>
          <w:szCs w:val="52"/>
        </w:rPr>
      </w:pPr>
      <w:r w:rsidRPr="00A317D9">
        <w:rPr>
          <w:sz w:val="52"/>
          <w:szCs w:val="52"/>
        </w:rPr>
        <w:t xml:space="preserve">JAVA Crypto API - </w:t>
      </w:r>
      <w:r w:rsidRPr="00A317D9">
        <w:rPr>
          <w:sz w:val="52"/>
          <w:szCs w:val="52"/>
        </w:rPr>
        <w:t>Exercise</w:t>
      </w:r>
    </w:p>
    <w:p w:rsidR="00A317D9" w:rsidRPr="00A317D9" w:rsidRDefault="00A317D9" w:rsidP="00A317D9">
      <w:pPr>
        <w:pStyle w:val="Heading1"/>
      </w:pPr>
      <w:r>
        <w:t>Submitting</w:t>
      </w:r>
    </w:p>
    <w:p w:rsidR="00A317D9" w:rsidRDefault="00A317D9" w:rsidP="00A317D9">
      <w:pPr>
        <w:ind w:left="1440"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Limor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Frost </w:t>
      </w:r>
      <w:r>
        <w:rPr>
          <w:rtl/>
        </w:rPr>
        <w:tab/>
      </w:r>
      <w:r w:rsidRPr="00732597">
        <w:rPr>
          <w:rFonts w:asciiTheme="majorBidi" w:hAnsiTheme="majorBidi" w:cstheme="majorBidi" w:hint="cs"/>
          <w:sz w:val="24"/>
          <w:szCs w:val="24"/>
          <w:rtl/>
        </w:rPr>
        <w:t>302675772</w:t>
      </w:r>
    </w:p>
    <w:p w:rsidR="00A317D9" w:rsidRDefault="00A317D9" w:rsidP="00A317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Elad Spira </w:t>
      </w:r>
      <w:r>
        <w:rPr>
          <w:rFonts w:asciiTheme="majorBidi" w:hAnsiTheme="majorBidi" w:cstheme="majorBidi"/>
          <w:sz w:val="24"/>
          <w:szCs w:val="24"/>
        </w:rPr>
        <w:tab/>
        <w:t>200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732618</w:t>
      </w:r>
    </w:p>
    <w:p w:rsidR="00A317D9" w:rsidRDefault="00A317D9" w:rsidP="00A317D9">
      <w:pPr>
        <w:rPr>
          <w:rFonts w:asciiTheme="majorBidi" w:hAnsiTheme="majorBidi" w:cstheme="majorBidi"/>
          <w:sz w:val="24"/>
          <w:szCs w:val="24"/>
        </w:rPr>
      </w:pPr>
    </w:p>
    <w:p w:rsidR="00A317D9" w:rsidRDefault="00A317D9" w:rsidP="00A317D9">
      <w:pPr>
        <w:pStyle w:val="Heading1"/>
      </w:pPr>
      <w:r w:rsidRPr="001C024F">
        <w:t>The Commands that we were usi</w:t>
      </w:r>
      <w:r>
        <w:t xml:space="preserve">ng to create the </w:t>
      </w:r>
      <w:proofErr w:type="spellStart"/>
      <w:r>
        <w:t>KeyStore</w:t>
      </w:r>
      <w:proofErr w:type="spellEnd"/>
      <w:r>
        <w:t xml:space="preserve"> files</w:t>
      </w:r>
    </w:p>
    <w:p w:rsidR="00A317D9" w:rsidRDefault="00A317D9" w:rsidP="00A317D9">
      <w:pPr>
        <w:rPr>
          <w:rFonts w:asciiTheme="majorBidi" w:hAnsiTheme="majorBidi" w:cstheme="majorBidi"/>
          <w:sz w:val="24"/>
          <w:szCs w:val="24"/>
        </w:rPr>
      </w:pPr>
    </w:p>
    <w:p w:rsidR="00A317D9" w:rsidRPr="001C024F" w:rsidRDefault="00A317D9" w:rsidP="00A317D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C024F">
        <w:rPr>
          <w:rFonts w:asciiTheme="majorBidi" w:hAnsiTheme="majorBidi" w:cstheme="majorBidi"/>
          <w:sz w:val="24"/>
          <w:szCs w:val="24"/>
        </w:rPr>
        <w:t>keytool</w:t>
      </w:r>
      <w:proofErr w:type="spellEnd"/>
      <w:proofErr w:type="gramEnd"/>
      <w:r w:rsidRPr="001C024F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genkeypair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-alias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encryptKeys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keyalg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RSA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keypass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encPass1 -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keystore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C:\Keys\EncryptKeyStore.jks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storepass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encPass2 -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dname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cn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Limor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Frost,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ou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>=TAU, o=TAU-CS, c=IS" -validity 360</w:t>
      </w:r>
    </w:p>
    <w:p w:rsidR="00A317D9" w:rsidRPr="001C024F" w:rsidRDefault="00A317D9" w:rsidP="00A317D9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C024F">
        <w:rPr>
          <w:rFonts w:asciiTheme="majorBidi" w:hAnsiTheme="majorBidi" w:cstheme="majorBidi"/>
          <w:sz w:val="24"/>
          <w:szCs w:val="24"/>
        </w:rPr>
        <w:t>keytool</w:t>
      </w:r>
      <w:proofErr w:type="spellEnd"/>
      <w:proofErr w:type="gramEnd"/>
      <w:r w:rsidRPr="001C024F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genkeypair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-alias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decryptKeys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keyalg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RSA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keypass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decPass1 -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keystore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C:\Keys\DecryptKeyStore.jks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storepass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decPass2 -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dname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cn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=Elad Spira,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ou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>=TAU, o=TAU-CS, c=IS" -validity 360</w:t>
      </w:r>
    </w:p>
    <w:p w:rsidR="00A317D9" w:rsidRPr="00A317D9" w:rsidRDefault="00A317D9" w:rsidP="00A317D9"/>
    <w:p w:rsidR="00A317D9" w:rsidRDefault="00A317D9" w:rsidP="00A317D9">
      <w:pPr>
        <w:pStyle w:val="Heading1"/>
      </w:pPr>
      <w:r w:rsidRPr="001C024F">
        <w:t>The following providers were used</w:t>
      </w:r>
    </w:p>
    <w:p w:rsidR="00A317D9" w:rsidRPr="00A317D9" w:rsidRDefault="00A317D9" w:rsidP="00A317D9"/>
    <w:p w:rsidR="00A317D9" w:rsidRPr="001C024F" w:rsidRDefault="00A317D9" w:rsidP="00A317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C024F">
        <w:rPr>
          <w:rFonts w:asciiTheme="majorBidi" w:hAnsiTheme="majorBidi" w:cstheme="majorBidi"/>
          <w:sz w:val="24"/>
          <w:szCs w:val="24"/>
        </w:rPr>
        <w:t xml:space="preserve">1)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SunJCE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contains valuable features such as "AES", "JCEKS", </w:t>
      </w:r>
      <w:proofErr w:type="gramStart"/>
      <w:r w:rsidRPr="001C024F">
        <w:rPr>
          <w:rFonts w:asciiTheme="majorBidi" w:hAnsiTheme="majorBidi" w:cstheme="majorBidi"/>
          <w:sz w:val="24"/>
          <w:szCs w:val="24"/>
        </w:rPr>
        <w:t>"</w:t>
      </w:r>
      <w:proofErr w:type="gramEnd"/>
      <w:r w:rsidRPr="001C024F">
        <w:rPr>
          <w:rFonts w:asciiTheme="majorBidi" w:hAnsiTheme="majorBidi" w:cstheme="majorBidi"/>
          <w:sz w:val="24"/>
          <w:szCs w:val="24"/>
        </w:rPr>
        <w:t>RSA".</w:t>
      </w:r>
    </w:p>
    <w:p w:rsidR="00A317D9" w:rsidRPr="001C024F" w:rsidRDefault="00A317D9" w:rsidP="00A31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C024F">
        <w:rPr>
          <w:rFonts w:asciiTheme="majorBidi" w:hAnsiTheme="majorBidi" w:cstheme="majorBidi"/>
          <w:sz w:val="24"/>
          <w:szCs w:val="24"/>
        </w:rPr>
        <w:t xml:space="preserve">The first is used for encrypting the raw data in blocks. </w:t>
      </w:r>
    </w:p>
    <w:p w:rsidR="00A317D9" w:rsidRPr="001C024F" w:rsidRDefault="00A317D9" w:rsidP="00A31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C024F">
        <w:rPr>
          <w:rFonts w:asciiTheme="majorBidi" w:hAnsiTheme="majorBidi" w:cstheme="majorBidi"/>
          <w:sz w:val="24"/>
          <w:szCs w:val="24"/>
        </w:rPr>
        <w:t xml:space="preserve">The second is for handling the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KeyStore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>.</w:t>
      </w:r>
    </w:p>
    <w:p w:rsidR="00A317D9" w:rsidRPr="001C024F" w:rsidRDefault="00A317D9" w:rsidP="00A31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C024F">
        <w:rPr>
          <w:rFonts w:asciiTheme="majorBidi" w:hAnsiTheme="majorBidi" w:cstheme="majorBidi"/>
          <w:sz w:val="24"/>
          <w:szCs w:val="24"/>
        </w:rPr>
        <w:t xml:space="preserve">The third is used for asymmetric encrypting of the secret key. </w:t>
      </w:r>
    </w:p>
    <w:p w:rsidR="00A317D9" w:rsidRPr="001C024F" w:rsidRDefault="00A317D9" w:rsidP="00A317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317D9" w:rsidRPr="001C024F" w:rsidRDefault="00A317D9" w:rsidP="00A317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C024F">
        <w:rPr>
          <w:rFonts w:asciiTheme="majorBidi" w:hAnsiTheme="majorBidi" w:cstheme="majorBidi"/>
          <w:sz w:val="24"/>
          <w:szCs w:val="24"/>
        </w:rPr>
        <w:t xml:space="preserve">2) SUN contains SHA1PRNG for generating the pseudo-random Initialization Vector. </w:t>
      </w:r>
    </w:p>
    <w:p w:rsidR="00A317D9" w:rsidRPr="001C024F" w:rsidRDefault="00A317D9" w:rsidP="00A317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317D9" w:rsidRPr="001C024F" w:rsidRDefault="00A317D9" w:rsidP="00A317D9">
      <w:pPr>
        <w:rPr>
          <w:rFonts w:asciiTheme="majorBidi" w:hAnsiTheme="majorBidi" w:cstheme="majorBidi"/>
          <w:sz w:val="24"/>
          <w:szCs w:val="24"/>
        </w:rPr>
      </w:pPr>
      <w:r w:rsidRPr="001C024F">
        <w:rPr>
          <w:rFonts w:asciiTheme="majorBidi" w:hAnsiTheme="majorBidi" w:cstheme="majorBidi"/>
          <w:sz w:val="24"/>
          <w:szCs w:val="24"/>
        </w:rPr>
        <w:t xml:space="preserve">3) </w:t>
      </w:r>
      <w:proofErr w:type="spellStart"/>
      <w:r w:rsidRPr="001C024F">
        <w:rPr>
          <w:rFonts w:asciiTheme="majorBidi" w:hAnsiTheme="majorBidi" w:cstheme="majorBidi"/>
          <w:sz w:val="24"/>
          <w:szCs w:val="24"/>
        </w:rPr>
        <w:t>SunRsaSign</w:t>
      </w:r>
      <w:proofErr w:type="spellEnd"/>
      <w:r w:rsidRPr="001C024F">
        <w:rPr>
          <w:rFonts w:asciiTheme="majorBidi" w:hAnsiTheme="majorBidi" w:cstheme="majorBidi"/>
          <w:sz w:val="24"/>
          <w:szCs w:val="24"/>
        </w:rPr>
        <w:t xml:space="preserve"> contains SHA1withRSA algorithm that was needed</w:t>
      </w:r>
      <w:r>
        <w:rPr>
          <w:rFonts w:asciiTheme="majorBidi" w:hAnsiTheme="majorBidi" w:cstheme="majorBidi"/>
          <w:sz w:val="24"/>
          <w:szCs w:val="24"/>
        </w:rPr>
        <w:t xml:space="preserve"> to</w:t>
      </w:r>
      <w:r w:rsidRPr="001C024F">
        <w:rPr>
          <w:rFonts w:asciiTheme="majorBidi" w:hAnsiTheme="majorBidi" w:cstheme="majorBidi"/>
          <w:sz w:val="24"/>
          <w:szCs w:val="24"/>
        </w:rPr>
        <w:t xml:space="preserve"> encrypt and hash the signature.</w:t>
      </w:r>
    </w:p>
    <w:p w:rsidR="00A317D9" w:rsidRPr="00A317D9" w:rsidRDefault="00A317D9" w:rsidP="00A317D9"/>
    <w:p w:rsidR="00A317D9" w:rsidRPr="001C024F" w:rsidRDefault="00A317D9" w:rsidP="00A317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A317D9" w:rsidRPr="00A317D9" w:rsidRDefault="00A317D9" w:rsidP="00A317D9"/>
    <w:p w:rsidR="00A317D9" w:rsidRPr="00732597" w:rsidRDefault="00A317D9" w:rsidP="00A317D9">
      <w:pPr>
        <w:rPr>
          <w:rFonts w:asciiTheme="majorBidi" w:hAnsiTheme="majorBidi" w:cstheme="majorBidi"/>
          <w:sz w:val="24"/>
          <w:szCs w:val="24"/>
        </w:rPr>
      </w:pPr>
    </w:p>
    <w:p w:rsidR="00AC2902" w:rsidRDefault="00AC2902" w:rsidP="00A317D9"/>
    <w:sectPr w:rsidR="00AC29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A7DD7"/>
    <w:multiLevelType w:val="hybridMultilevel"/>
    <w:tmpl w:val="D388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D9"/>
    <w:rsid w:val="00A317D9"/>
    <w:rsid w:val="00AC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1644A-9112-4D21-B6BF-5D891A5D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d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</TotalTime>
  <Pages>1</Pages>
  <Words>163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Elad Spira</dc:creator>
  <cp:keywords/>
  <cp:lastModifiedBy>Elad Spira</cp:lastModifiedBy>
  <cp:revision>1</cp:revision>
  <dcterms:created xsi:type="dcterms:W3CDTF">2014-12-25T13:10:00Z</dcterms:created>
  <dcterms:modified xsi:type="dcterms:W3CDTF">2014-12-25T13:13:00Z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